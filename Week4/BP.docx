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3E15BDF1" w14:textId="77777777" w:rsidTr="00356FE5">
        <w:trPr>
          <w:trHeight w:val="4104"/>
        </w:trPr>
        <w:tc>
          <w:tcPr>
            <w:tcW w:w="10080" w:type="dxa"/>
            <w:vAlign w:val="bottom"/>
          </w:tcPr>
          <w:p w14:paraId="78D92963" w14:textId="371E27E8" w:rsidR="003A2F68" w:rsidRPr="009856E9" w:rsidRDefault="00FC37A9" w:rsidP="009213CD">
            <w:pPr>
              <w:pStyle w:val="CoverPageTitle"/>
              <w:spacing w:after="0"/>
              <w:rPr>
                <w:rFonts w:ascii="Lato Black" w:hAnsi="Lato Black"/>
              </w:rPr>
            </w:pPr>
            <w:sdt>
              <w:sdtPr>
                <w:rPr>
                  <w:rFonts w:ascii="Lato Black" w:hAnsi="Lato Black"/>
                  <w:color w:val="0070C0"/>
                  <w:sz w:val="72"/>
                  <w:szCs w:val="72"/>
                </w:rPr>
                <w:alias w:val="Enter title:"/>
                <w:tag w:val="Enter title:"/>
                <w:id w:val="656652538"/>
                <w:placeholder>
                  <w:docPart w:val="2C31620A6B7B47FB88A57A2886A0C1B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13173F">
                  <w:rPr>
                    <w:rFonts w:ascii="Lato Black" w:hAnsi="Lato Black"/>
                    <w:color w:val="0070C0"/>
                    <w:sz w:val="72"/>
                    <w:szCs w:val="72"/>
                  </w:rPr>
                  <w:t>Applied Data Science Capstone</w:t>
                </w:r>
                <w:r w:rsidR="0013173F">
                  <w:rPr>
                    <w:rFonts w:ascii="Lato Black" w:hAnsi="Lato Black"/>
                    <w:color w:val="0070C0"/>
                    <w:sz w:val="72"/>
                    <w:szCs w:val="72"/>
                  </w:rPr>
                  <w:br/>
                  <w:t xml:space="preserve">Coursera </w:t>
                </w:r>
                <w:r w:rsidR="0013173F">
                  <w:rPr>
                    <w:rFonts w:ascii="Lato Black" w:hAnsi="Lato Black"/>
                    <w:color w:val="0070C0"/>
                    <w:sz w:val="72"/>
                    <w:szCs w:val="72"/>
                  </w:rPr>
                  <w:br/>
                  <w:t>Project Report</w:t>
                </w:r>
              </w:sdtContent>
            </w:sdt>
          </w:p>
        </w:tc>
      </w:tr>
      <w:tr w:rsidR="007B0A29" w14:paraId="0C558E98" w14:textId="77777777" w:rsidTr="007C770C">
        <w:tc>
          <w:tcPr>
            <w:tcW w:w="10080" w:type="dxa"/>
          </w:tcPr>
          <w:p w14:paraId="63248D82" w14:textId="70DC708E" w:rsidR="007B0A29" w:rsidRDefault="009856E9" w:rsidP="007C770C">
            <w:pPr>
              <w:pStyle w:val="CoverPageTitle"/>
              <w:spacing w:after="0"/>
            </w:pPr>
            <w:r>
              <w:rPr>
                <w:noProof/>
              </w:rPr>
              <w:drawing>
                <wp:inline distT="0" distB="0" distL="0" distR="0" wp14:anchorId="53D6DB64" wp14:editId="74AB6311">
                  <wp:extent cx="4837430" cy="2970530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430" cy="29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C12F1" w14:textId="77777777" w:rsidR="007C770C" w:rsidRPr="007C770C" w:rsidRDefault="007C770C" w:rsidP="007C770C">
      <w:pPr>
        <w:spacing w:after="0"/>
        <w:rPr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2F5C0529" w14:textId="77777777" w:rsidTr="00803A31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067F8A76" w14:textId="167250B4" w:rsidR="00D4773D" w:rsidRPr="00783448" w:rsidRDefault="009856E9" w:rsidP="00783448">
            <w:pPr>
              <w:pStyle w:val="Date"/>
            </w:pPr>
            <w:r>
              <w:t>14/03/21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65EF7B59" w14:textId="3DC3A637" w:rsidR="00D4773D" w:rsidRPr="00A5429D" w:rsidRDefault="00FC37A9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736DCCA3D30E4C01A6EF316E6ABC098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9856E9">
                  <w:t>Business Problem</w:t>
                </w:r>
              </w:sdtContent>
            </w:sdt>
          </w:p>
        </w:tc>
      </w:tr>
    </w:tbl>
    <w:p w14:paraId="783ECB16" w14:textId="77777777" w:rsidR="00356FE5" w:rsidRDefault="00356FE5" w:rsidP="00356FE5">
      <w:pPr>
        <w:spacing w:after="120"/>
        <w:ind w:left="2520"/>
        <w:rPr>
          <w:sz w:val="26"/>
          <w:szCs w:val="26"/>
        </w:rPr>
      </w:pPr>
    </w:p>
    <w:p w14:paraId="1C01F8FD" w14:textId="1EA3B3E8" w:rsidR="00D4773D" w:rsidRPr="00046A14" w:rsidRDefault="00954612" w:rsidP="00954612">
      <w:pPr>
        <w:pStyle w:val="Heading2"/>
        <w:jc w:val="center"/>
        <w:rPr>
          <w:rFonts w:asciiTheme="minorHAnsi" w:hAnsiTheme="minorHAnsi"/>
          <w:b w:val="0"/>
          <w:color w:val="775F55" w:themeColor="text2"/>
          <w:spacing w:val="0"/>
          <w:sz w:val="72"/>
          <w:szCs w:val="48"/>
        </w:rPr>
      </w:pPr>
      <w:r>
        <w:rPr>
          <w:sz w:val="56"/>
          <w:szCs w:val="56"/>
        </w:rPr>
        <w:t xml:space="preserve">Financial Powerhouse </w:t>
      </w:r>
      <w:r w:rsidR="009C63FF" w:rsidRPr="00046A14">
        <w:rPr>
          <w:sz w:val="56"/>
          <w:szCs w:val="56"/>
        </w:rPr>
        <w:t>of</w:t>
      </w:r>
      <w:r w:rsidR="00046A14" w:rsidRPr="00046A14">
        <w:rPr>
          <w:sz w:val="56"/>
          <w:szCs w:val="56"/>
        </w:rPr>
        <w:t xml:space="preserve"> </w:t>
      </w:r>
      <w:r w:rsidR="009C63FF" w:rsidRPr="00046A14">
        <w:rPr>
          <w:sz w:val="56"/>
          <w:szCs w:val="56"/>
        </w:rPr>
        <w:t>India</w:t>
      </w:r>
      <w:r w:rsidR="009C63FF">
        <w:rPr>
          <w:sz w:val="56"/>
          <w:szCs w:val="56"/>
        </w:rPr>
        <w:t>:</w:t>
      </w:r>
      <w:r w:rsidR="00046A14">
        <w:rPr>
          <w:sz w:val="56"/>
          <w:szCs w:val="56"/>
        </w:rPr>
        <w:t xml:space="preserve"> </w:t>
      </w:r>
      <w:r w:rsidR="00046A14" w:rsidRPr="00954612">
        <w:rPr>
          <w:sz w:val="144"/>
          <w:szCs w:val="144"/>
        </w:rPr>
        <w:t>Mumbai</w:t>
      </w:r>
      <w:r w:rsidR="00D4773D" w:rsidRPr="00046A14">
        <w:rPr>
          <w:rFonts w:asciiTheme="minorHAnsi" w:hAnsiTheme="minorHAnsi"/>
          <w:b w:val="0"/>
          <w:color w:val="775F55" w:themeColor="text2"/>
          <w:spacing w:val="0"/>
          <w:sz w:val="72"/>
          <w:szCs w:val="48"/>
        </w:rPr>
        <w:br w:type="page"/>
      </w:r>
    </w:p>
    <w:p w14:paraId="12B9CE44" w14:textId="1D93915B" w:rsidR="00106B79" w:rsidRDefault="00FC37A9">
      <w:pPr>
        <w:pStyle w:val="Title"/>
      </w:pPr>
      <w:sdt>
        <w:sdtPr>
          <w:rPr>
            <w:color w:val="0070C0"/>
          </w:rPr>
          <w:alias w:val="Title:"/>
          <w:tag w:val="Title:"/>
          <w:id w:val="-1055697181"/>
          <w:placeholder>
            <w:docPart w:val="BEF58547D7304844B9E09C094DB5789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A034CD">
            <w:rPr>
              <w:color w:val="0070C0"/>
            </w:rPr>
            <w:t xml:space="preserve">Applied </w:t>
          </w:r>
          <w:r w:rsidR="0013173F">
            <w:rPr>
              <w:color w:val="0070C0"/>
            </w:rPr>
            <w:t>D</w:t>
          </w:r>
          <w:r w:rsidR="00A034CD">
            <w:rPr>
              <w:color w:val="0070C0"/>
            </w:rPr>
            <w:t xml:space="preserve">ata </w:t>
          </w:r>
          <w:r w:rsidR="0013173F">
            <w:rPr>
              <w:color w:val="0070C0"/>
            </w:rPr>
            <w:t>S</w:t>
          </w:r>
          <w:r w:rsidR="00A034CD">
            <w:rPr>
              <w:color w:val="0070C0"/>
            </w:rPr>
            <w:t xml:space="preserve">cience </w:t>
          </w:r>
          <w:r w:rsidR="0013173F">
            <w:rPr>
              <w:color w:val="0070C0"/>
            </w:rPr>
            <w:t>C</w:t>
          </w:r>
          <w:r w:rsidR="00A034CD">
            <w:rPr>
              <w:color w:val="0070C0"/>
            </w:rPr>
            <w:t>apstone</w:t>
          </w:r>
          <w:r w:rsidR="00A034CD">
            <w:rPr>
              <w:color w:val="0070C0"/>
            </w:rPr>
            <w:br/>
            <w:t xml:space="preserve">Coursera </w:t>
          </w:r>
          <w:r w:rsidR="00A034CD">
            <w:rPr>
              <w:color w:val="0070C0"/>
            </w:rPr>
            <w:br/>
            <w:t>Project Report</w:t>
          </w:r>
        </w:sdtContent>
      </w:sdt>
    </w:p>
    <w:sdt>
      <w:sdtPr>
        <w:alias w:val="Subtitle:"/>
        <w:tag w:val="Subtitle:"/>
        <w:id w:val="219697527"/>
        <w:placeholder>
          <w:docPart w:val="3491D186391044E4AB4F94F53E2545C1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7D2ABDB2" w14:textId="59F882AA" w:rsidR="00106B79" w:rsidRDefault="009856E9">
          <w:pPr>
            <w:pStyle w:val="Subtitle"/>
          </w:pPr>
          <w:r>
            <w:t>Business Problem</w:t>
          </w:r>
        </w:p>
      </w:sdtContent>
    </w:sdt>
    <w:p w14:paraId="5A0B3006" w14:textId="77777777" w:rsidR="00046A14" w:rsidRDefault="00046A14" w:rsidP="00046A14">
      <w:pPr>
        <w:pStyle w:val="Default"/>
      </w:pPr>
    </w:p>
    <w:p w14:paraId="7A3E2BF8" w14:textId="77777777" w:rsidR="00046A14" w:rsidRDefault="00046A14" w:rsidP="00046A14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Introduction: </w:t>
      </w:r>
    </w:p>
    <w:p w14:paraId="3E29C879" w14:textId="3F1D2472" w:rsidR="00046A14" w:rsidRDefault="00046A14" w:rsidP="00046A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Mumbai is the economic capital of India. Mumbai is the perfect mixture of customs, culture and lifestyles. Mumbai is one of the most cosmopolitan </w:t>
      </w:r>
      <w:r w:rsidR="009C63FF">
        <w:rPr>
          <w:sz w:val="23"/>
          <w:szCs w:val="23"/>
        </w:rPr>
        <w:t>cities</w:t>
      </w:r>
      <w:r>
        <w:rPr>
          <w:sz w:val="23"/>
          <w:szCs w:val="23"/>
        </w:rPr>
        <w:t xml:space="preserve"> of India, its financial backbone called the </w:t>
      </w:r>
      <w:r w:rsidR="009C63FF">
        <w:rPr>
          <w:sz w:val="23"/>
          <w:szCs w:val="23"/>
        </w:rPr>
        <w:t>Powerhouse,</w:t>
      </w:r>
      <w:r>
        <w:rPr>
          <w:sz w:val="23"/>
          <w:szCs w:val="23"/>
        </w:rPr>
        <w:t xml:space="preserve"> and the nerves of India’s </w:t>
      </w:r>
      <w:r w:rsidR="009C63FF">
        <w:rPr>
          <w:sz w:val="23"/>
          <w:szCs w:val="23"/>
        </w:rPr>
        <w:t>Bollywood industry</w:t>
      </w:r>
      <w:r>
        <w:rPr>
          <w:sz w:val="23"/>
          <w:szCs w:val="23"/>
        </w:rPr>
        <w:t xml:space="preserve">. </w:t>
      </w:r>
    </w:p>
    <w:p w14:paraId="6C6CD23B" w14:textId="77777777" w:rsidR="00046A14" w:rsidRDefault="00046A14" w:rsidP="00046A14">
      <w:pPr>
        <w:pStyle w:val="Default"/>
        <w:rPr>
          <w:sz w:val="23"/>
          <w:szCs w:val="23"/>
        </w:rPr>
      </w:pPr>
    </w:p>
    <w:p w14:paraId="59CD7ED7" w14:textId="0968F4DF" w:rsidR="00052A4A" w:rsidRDefault="00046A14" w:rsidP="00046A14">
      <w:pPr>
        <w:rPr>
          <w:rFonts w:ascii="Calibri" w:hAnsi="Calibri" w:cs="Calibri"/>
        </w:rPr>
      </w:pPr>
      <w:r w:rsidRPr="00046A14">
        <w:rPr>
          <w:rFonts w:ascii="Calibri" w:hAnsi="Calibri" w:cs="Calibri"/>
        </w:rPr>
        <w:t>Located on coast</w:t>
      </w:r>
      <w:r>
        <w:rPr>
          <w:rFonts w:ascii="Calibri" w:hAnsi="Calibri" w:cs="Calibri"/>
        </w:rPr>
        <w:t xml:space="preserve"> of Arabian Sea</w:t>
      </w:r>
      <w:r w:rsidRPr="00046A14">
        <w:rPr>
          <w:rFonts w:ascii="Calibri" w:hAnsi="Calibri" w:cs="Calibri"/>
        </w:rPr>
        <w:t>, Mumbai is India’s most-</w:t>
      </w:r>
      <w:r>
        <w:rPr>
          <w:rFonts w:ascii="Calibri" w:hAnsi="Calibri" w:cs="Calibri"/>
        </w:rPr>
        <w:t>populated</w:t>
      </w:r>
      <w:r w:rsidRPr="00046A14">
        <w:rPr>
          <w:rFonts w:ascii="Calibri" w:hAnsi="Calibri" w:cs="Calibri"/>
        </w:rPr>
        <w:t xml:space="preserve"> city, and it is the largest and most densely populated </w:t>
      </w:r>
      <w:r>
        <w:rPr>
          <w:rFonts w:ascii="Calibri" w:hAnsi="Calibri" w:cs="Calibri"/>
        </w:rPr>
        <w:t>city</w:t>
      </w:r>
      <w:r w:rsidRPr="00046A14">
        <w:rPr>
          <w:rFonts w:ascii="Calibri" w:hAnsi="Calibri" w:cs="Calibri"/>
        </w:rPr>
        <w:t xml:space="preserve"> in the world. Mumbai</w:t>
      </w:r>
      <w:r>
        <w:rPr>
          <w:rFonts w:ascii="Calibri" w:hAnsi="Calibri" w:cs="Calibri"/>
        </w:rPr>
        <w:t xml:space="preserve"> has </w:t>
      </w:r>
      <w:r w:rsidRPr="00046A14">
        <w:rPr>
          <w:rFonts w:ascii="Calibri" w:hAnsi="Calibri" w:cs="Calibri"/>
        </w:rPr>
        <w:t>developed a</w:t>
      </w:r>
      <w:r>
        <w:rPr>
          <w:rFonts w:ascii="Calibri" w:hAnsi="Calibri" w:cs="Calibri"/>
        </w:rPr>
        <w:t>s</w:t>
      </w:r>
      <w:r w:rsidRPr="00046A1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 </w:t>
      </w:r>
      <w:r w:rsidRPr="00046A14">
        <w:rPr>
          <w:rFonts w:ascii="Calibri" w:hAnsi="Calibri" w:cs="Calibri"/>
        </w:rPr>
        <w:t>highly diversified infrastructure.</w:t>
      </w:r>
    </w:p>
    <w:p w14:paraId="1A86BA19" w14:textId="66A15874" w:rsidR="00046A14" w:rsidRDefault="00046A14" w:rsidP="00046A14">
      <w:pPr>
        <w:rPr>
          <w:rFonts w:ascii="Calibri" w:hAnsi="Calibri" w:cs="Calibri"/>
        </w:rPr>
      </w:pPr>
    </w:p>
    <w:p w14:paraId="54FAA647" w14:textId="77777777" w:rsidR="009C63FF" w:rsidRPr="009C63FF" w:rsidRDefault="009C63FF" w:rsidP="009C63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32"/>
          <w:szCs w:val="32"/>
          <w:lang w:val="en-IN"/>
        </w:rPr>
      </w:pPr>
      <w:r w:rsidRPr="009C63FF"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IN"/>
        </w:rPr>
        <w:t xml:space="preserve">Target Audience: </w:t>
      </w:r>
    </w:p>
    <w:p w14:paraId="2EC9E52F" w14:textId="5CCBBB1E" w:rsidR="009C63FF" w:rsidRPr="009C63FF" w:rsidRDefault="009C63FF" w:rsidP="009C63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lang w:val="en-IN"/>
        </w:rPr>
      </w:pPr>
      <w:r w:rsidRPr="009C63FF">
        <w:rPr>
          <w:rFonts w:ascii="Calibri" w:hAnsi="Calibri" w:cs="Calibri"/>
          <w:color w:val="000000"/>
          <w:kern w:val="0"/>
          <w:lang w:val="en-IN"/>
        </w:rPr>
        <w:t xml:space="preserve">The </w:t>
      </w:r>
      <w:r>
        <w:rPr>
          <w:rFonts w:ascii="Calibri" w:hAnsi="Calibri" w:cs="Calibri"/>
          <w:color w:val="000000"/>
          <w:kern w:val="0"/>
          <w:lang w:val="en-IN"/>
        </w:rPr>
        <w:t>idea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of this project is to </w:t>
      </w:r>
      <w:r>
        <w:rPr>
          <w:rFonts w:ascii="Calibri" w:hAnsi="Calibri" w:cs="Calibri"/>
          <w:color w:val="000000"/>
          <w:kern w:val="0"/>
          <w:lang w:val="en-IN"/>
        </w:rPr>
        <w:t>assist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</w:t>
      </w:r>
      <w:r>
        <w:rPr>
          <w:rFonts w:ascii="Calibri" w:hAnsi="Calibri" w:cs="Calibri"/>
          <w:color w:val="000000"/>
          <w:kern w:val="0"/>
          <w:lang w:val="en-IN"/>
        </w:rPr>
        <w:t>persons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in exploring better facilities around their </w:t>
      </w:r>
      <w:r w:rsidRPr="009C63FF">
        <w:rPr>
          <w:rFonts w:ascii="Calibri" w:hAnsi="Calibri" w:cs="Calibri"/>
          <w:color w:val="000000"/>
          <w:kern w:val="0"/>
          <w:lang w:val="en-IN"/>
        </w:rPr>
        <w:t>neighbourhood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. It will </w:t>
      </w:r>
      <w:r>
        <w:rPr>
          <w:rFonts w:ascii="Calibri" w:hAnsi="Calibri" w:cs="Calibri"/>
          <w:color w:val="000000"/>
          <w:kern w:val="0"/>
          <w:lang w:val="en-IN"/>
        </w:rPr>
        <w:t>assist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people making a </w:t>
      </w:r>
      <w:r>
        <w:rPr>
          <w:rFonts w:ascii="Calibri" w:hAnsi="Calibri" w:cs="Calibri"/>
          <w:color w:val="000000"/>
          <w:kern w:val="0"/>
          <w:lang w:val="en-IN"/>
        </w:rPr>
        <w:t>clever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and </w:t>
      </w:r>
      <w:r>
        <w:rPr>
          <w:rFonts w:ascii="Calibri" w:hAnsi="Calibri" w:cs="Calibri"/>
          <w:color w:val="000000"/>
          <w:kern w:val="0"/>
          <w:lang w:val="en-IN"/>
        </w:rPr>
        <w:t>perfect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decision</w:t>
      </w:r>
      <w:r>
        <w:rPr>
          <w:rFonts w:ascii="Calibri" w:hAnsi="Calibri" w:cs="Calibri"/>
          <w:color w:val="000000"/>
          <w:kern w:val="0"/>
          <w:lang w:val="en-IN"/>
        </w:rPr>
        <w:t>s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on selecting</w:t>
      </w:r>
      <w:r>
        <w:rPr>
          <w:rFonts w:ascii="Calibri" w:hAnsi="Calibri" w:cs="Calibri"/>
          <w:color w:val="000000"/>
          <w:kern w:val="0"/>
          <w:lang w:val="en-IN"/>
        </w:rPr>
        <w:t xml:space="preserve"> a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</w:t>
      </w:r>
      <w:r>
        <w:rPr>
          <w:rFonts w:ascii="Calibri" w:hAnsi="Calibri" w:cs="Calibri"/>
          <w:color w:val="000000"/>
          <w:kern w:val="0"/>
          <w:lang w:val="en-IN"/>
        </w:rPr>
        <w:t>beautiful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</w:t>
      </w:r>
      <w:r w:rsidRPr="009C63FF">
        <w:rPr>
          <w:rFonts w:ascii="Calibri" w:hAnsi="Calibri" w:cs="Calibri"/>
          <w:color w:val="000000"/>
          <w:kern w:val="0"/>
          <w:lang w:val="en-IN"/>
        </w:rPr>
        <w:t>neighbourhoods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out of numbers of other postal areas in Mumbai, India. </w:t>
      </w:r>
    </w:p>
    <w:p w14:paraId="126A0B6D" w14:textId="0E6398BA" w:rsidR="009C63FF" w:rsidRPr="009C63FF" w:rsidRDefault="009C63FF" w:rsidP="009C63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lang w:val="en-IN"/>
        </w:rPr>
      </w:pPr>
      <w:r w:rsidRPr="009C63FF">
        <w:rPr>
          <w:rFonts w:ascii="Calibri" w:hAnsi="Calibri" w:cs="Calibri"/>
          <w:color w:val="000000"/>
          <w:kern w:val="0"/>
          <w:lang w:val="en-IN"/>
        </w:rPr>
        <w:t>Lots</w:t>
      </w:r>
      <w:r>
        <w:rPr>
          <w:rFonts w:ascii="Calibri" w:hAnsi="Calibri" w:cs="Calibri"/>
          <w:color w:val="000000"/>
          <w:kern w:val="0"/>
          <w:lang w:val="en-IN"/>
        </w:rPr>
        <w:t xml:space="preserve"> and Lot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of people are migrating from various states of India and needed </w:t>
      </w:r>
      <w:r>
        <w:rPr>
          <w:rFonts w:ascii="Calibri" w:hAnsi="Calibri" w:cs="Calibri"/>
          <w:color w:val="000000"/>
          <w:kern w:val="0"/>
          <w:lang w:val="en-IN"/>
        </w:rPr>
        <w:t>big amount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of research for </w:t>
      </w:r>
      <w:r>
        <w:rPr>
          <w:rFonts w:ascii="Calibri" w:hAnsi="Calibri" w:cs="Calibri"/>
          <w:color w:val="000000"/>
          <w:kern w:val="0"/>
          <w:lang w:val="en-IN"/>
        </w:rPr>
        <w:t>great real estate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housing prices, new business</w:t>
      </w:r>
      <w:r>
        <w:rPr>
          <w:rFonts w:ascii="Calibri" w:hAnsi="Calibri" w:cs="Calibri"/>
          <w:color w:val="000000"/>
          <w:kern w:val="0"/>
          <w:lang w:val="en-IN"/>
        </w:rPr>
        <w:t>es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, and </w:t>
      </w:r>
      <w:r>
        <w:rPr>
          <w:rFonts w:ascii="Calibri" w:hAnsi="Calibri" w:cs="Calibri"/>
          <w:color w:val="000000"/>
          <w:kern w:val="0"/>
          <w:lang w:val="en-IN"/>
        </w:rPr>
        <w:t>well-known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professional places for their </w:t>
      </w:r>
      <w:r>
        <w:rPr>
          <w:rFonts w:ascii="Calibri" w:hAnsi="Calibri" w:cs="Calibri"/>
          <w:color w:val="000000"/>
          <w:kern w:val="0"/>
          <w:lang w:val="en-IN"/>
        </w:rPr>
        <w:t>offsprings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. This project is for those </w:t>
      </w:r>
      <w:r>
        <w:rPr>
          <w:rFonts w:ascii="Calibri" w:hAnsi="Calibri" w:cs="Calibri"/>
          <w:color w:val="000000"/>
          <w:kern w:val="0"/>
          <w:lang w:val="en-IN"/>
        </w:rPr>
        <w:t>individuals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who are </w:t>
      </w:r>
      <w:r>
        <w:rPr>
          <w:rFonts w:ascii="Calibri" w:hAnsi="Calibri" w:cs="Calibri"/>
          <w:color w:val="000000"/>
          <w:kern w:val="0"/>
          <w:lang w:val="en-IN"/>
        </w:rPr>
        <w:t>finding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for better </w:t>
      </w:r>
      <w:r w:rsidRPr="009C63FF">
        <w:rPr>
          <w:rFonts w:ascii="Calibri" w:hAnsi="Calibri" w:cs="Calibri"/>
          <w:color w:val="000000"/>
          <w:kern w:val="0"/>
          <w:lang w:val="en-IN"/>
        </w:rPr>
        <w:t>neighbourhoods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and businesses. </w:t>
      </w:r>
    </w:p>
    <w:p w14:paraId="56CB564C" w14:textId="787ADEB3" w:rsidR="009C63FF" w:rsidRDefault="009C63FF" w:rsidP="009C63FF">
      <w:pPr>
        <w:rPr>
          <w:rFonts w:ascii="Calibri" w:hAnsi="Calibri" w:cs="Calibri"/>
        </w:rPr>
      </w:pPr>
      <w:r w:rsidRPr="009C63FF">
        <w:rPr>
          <w:rFonts w:ascii="Calibri" w:hAnsi="Calibri" w:cs="Calibri"/>
          <w:color w:val="000000"/>
          <w:kern w:val="0"/>
          <w:lang w:val="en-IN"/>
        </w:rPr>
        <w:t xml:space="preserve">It will </w:t>
      </w:r>
      <w:r>
        <w:rPr>
          <w:rFonts w:ascii="Calibri" w:hAnsi="Calibri" w:cs="Calibri"/>
          <w:color w:val="000000"/>
          <w:kern w:val="0"/>
          <w:lang w:val="en-IN"/>
        </w:rPr>
        <w:t>assists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</w:t>
      </w:r>
      <w:r>
        <w:rPr>
          <w:rFonts w:ascii="Calibri" w:hAnsi="Calibri" w:cs="Calibri"/>
          <w:color w:val="000000"/>
          <w:kern w:val="0"/>
          <w:lang w:val="en-IN"/>
        </w:rPr>
        <w:t>individuals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to get the </w:t>
      </w:r>
      <w:r>
        <w:rPr>
          <w:rFonts w:ascii="Calibri" w:hAnsi="Calibri" w:cs="Calibri"/>
          <w:color w:val="000000"/>
          <w:kern w:val="0"/>
          <w:lang w:val="en-IN"/>
        </w:rPr>
        <w:t>idea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of the area and </w:t>
      </w:r>
      <w:r w:rsidRPr="009C63FF">
        <w:rPr>
          <w:rFonts w:ascii="Calibri" w:hAnsi="Calibri" w:cs="Calibri"/>
          <w:color w:val="000000"/>
          <w:kern w:val="0"/>
          <w:lang w:val="en-IN"/>
        </w:rPr>
        <w:t>neighbourhood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before </w:t>
      </w:r>
      <w:r>
        <w:rPr>
          <w:rFonts w:ascii="Calibri" w:hAnsi="Calibri" w:cs="Calibri"/>
          <w:color w:val="000000"/>
          <w:kern w:val="0"/>
          <w:lang w:val="en-IN"/>
        </w:rPr>
        <w:t>shifting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 to a new city, </w:t>
      </w:r>
      <w:r>
        <w:rPr>
          <w:rFonts w:ascii="Calibri" w:hAnsi="Calibri" w:cs="Calibri"/>
          <w:color w:val="000000"/>
          <w:kern w:val="0"/>
          <w:lang w:val="en-IN"/>
        </w:rPr>
        <w:t>province, state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, country, or place for their work or to </w:t>
      </w:r>
      <w:r>
        <w:rPr>
          <w:rFonts w:ascii="Calibri" w:hAnsi="Calibri" w:cs="Calibri"/>
          <w:color w:val="000000"/>
          <w:kern w:val="0"/>
          <w:lang w:val="en-IN"/>
        </w:rPr>
        <w:t>kick</w:t>
      </w:r>
      <w:r w:rsidRPr="009C63FF">
        <w:rPr>
          <w:rFonts w:ascii="Calibri" w:hAnsi="Calibri" w:cs="Calibri"/>
          <w:color w:val="000000"/>
          <w:kern w:val="0"/>
          <w:lang w:val="en-IN"/>
        </w:rPr>
        <w:t xml:space="preserve">start a fresh </w:t>
      </w:r>
      <w:r>
        <w:rPr>
          <w:rFonts w:ascii="Calibri" w:hAnsi="Calibri" w:cs="Calibri"/>
          <w:color w:val="000000"/>
          <w:kern w:val="0"/>
          <w:lang w:val="en-IN"/>
        </w:rPr>
        <w:t>way of life</w:t>
      </w:r>
      <w:r w:rsidRPr="009C63FF">
        <w:rPr>
          <w:rFonts w:ascii="Calibri" w:hAnsi="Calibri" w:cs="Calibri"/>
          <w:color w:val="000000"/>
          <w:kern w:val="0"/>
          <w:lang w:val="en-IN"/>
        </w:rPr>
        <w:t>.</w:t>
      </w:r>
    </w:p>
    <w:p w14:paraId="7422659E" w14:textId="77777777" w:rsidR="009C63FF" w:rsidRDefault="009C63FF" w:rsidP="00046A14">
      <w:pPr>
        <w:pStyle w:val="Default"/>
        <w:rPr>
          <w:b/>
          <w:bCs/>
          <w:sz w:val="32"/>
          <w:szCs w:val="32"/>
        </w:rPr>
      </w:pPr>
    </w:p>
    <w:p w14:paraId="035B0E78" w14:textId="437ED79C" w:rsidR="00046A14" w:rsidRDefault="00046A14" w:rsidP="00046A1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Business Problem: </w:t>
      </w:r>
    </w:p>
    <w:p w14:paraId="1DAAB418" w14:textId="77777777" w:rsidR="00046A14" w:rsidRDefault="00046A14" w:rsidP="00046A14">
      <w:pPr>
        <w:pStyle w:val="Default"/>
        <w:rPr>
          <w:sz w:val="23"/>
          <w:szCs w:val="23"/>
        </w:rPr>
      </w:pPr>
    </w:p>
    <w:p w14:paraId="5136D2E2" w14:textId="3B7D3E96" w:rsidR="00046A14" w:rsidRPr="00A034CD" w:rsidRDefault="00046A14" w:rsidP="00046A14">
      <w:pPr>
        <w:pStyle w:val="Default"/>
        <w:rPr>
          <w:color w:val="002060"/>
          <w:sz w:val="23"/>
          <w:szCs w:val="23"/>
        </w:rPr>
      </w:pPr>
      <w:r w:rsidRPr="00A034CD">
        <w:rPr>
          <w:i/>
          <w:iCs/>
          <w:color w:val="002060"/>
          <w:sz w:val="23"/>
          <w:szCs w:val="23"/>
        </w:rPr>
        <w:t xml:space="preserve">1. List and visualize all Big parts of Mumbai City with Top </w:t>
      </w:r>
      <w:r w:rsidR="009C63FF" w:rsidRPr="00A034CD">
        <w:rPr>
          <w:i/>
          <w:iCs/>
          <w:color w:val="002060"/>
          <w:sz w:val="23"/>
          <w:szCs w:val="23"/>
        </w:rPr>
        <w:t>rated infrastructure</w:t>
      </w:r>
      <w:r w:rsidRPr="00A034CD">
        <w:rPr>
          <w:i/>
          <w:iCs/>
          <w:color w:val="002060"/>
          <w:sz w:val="23"/>
          <w:szCs w:val="23"/>
        </w:rPr>
        <w:t xml:space="preserve">. </w:t>
      </w:r>
    </w:p>
    <w:p w14:paraId="3F45040A" w14:textId="244ED75F" w:rsidR="00046A14" w:rsidRPr="00A034CD" w:rsidRDefault="00046A14" w:rsidP="00046A14">
      <w:pPr>
        <w:pStyle w:val="Default"/>
        <w:rPr>
          <w:color w:val="002060"/>
          <w:sz w:val="23"/>
          <w:szCs w:val="23"/>
        </w:rPr>
      </w:pPr>
      <w:r w:rsidRPr="00A034CD">
        <w:rPr>
          <w:i/>
          <w:iCs/>
          <w:color w:val="002060"/>
          <w:sz w:val="23"/>
          <w:szCs w:val="23"/>
        </w:rPr>
        <w:t xml:space="preserve">2. What are the </w:t>
      </w:r>
      <w:r w:rsidR="009C63FF" w:rsidRPr="00A034CD">
        <w:rPr>
          <w:i/>
          <w:iCs/>
          <w:color w:val="002060"/>
          <w:sz w:val="23"/>
          <w:szCs w:val="23"/>
        </w:rPr>
        <w:t>Perfect locations</w:t>
      </w:r>
      <w:r w:rsidRPr="00A034CD">
        <w:rPr>
          <w:i/>
          <w:iCs/>
          <w:color w:val="002060"/>
          <w:sz w:val="23"/>
          <w:szCs w:val="23"/>
        </w:rPr>
        <w:t xml:space="preserve"> in Mumbai as per infrastructure? </w:t>
      </w:r>
    </w:p>
    <w:p w14:paraId="55B8C89A" w14:textId="3D841F33" w:rsidR="00046A14" w:rsidRPr="00A034CD" w:rsidRDefault="00046A14" w:rsidP="00046A14">
      <w:pPr>
        <w:pStyle w:val="Default"/>
        <w:rPr>
          <w:color w:val="002060"/>
          <w:sz w:val="23"/>
          <w:szCs w:val="23"/>
        </w:rPr>
      </w:pPr>
      <w:r w:rsidRPr="00A034CD">
        <w:rPr>
          <w:i/>
          <w:iCs/>
          <w:color w:val="002060"/>
          <w:sz w:val="23"/>
          <w:szCs w:val="23"/>
        </w:rPr>
        <w:t xml:space="preserve">3. Which areas have the Capacity and scope for the development of infrastructure of different kinds? </w:t>
      </w:r>
    </w:p>
    <w:p w14:paraId="2CF49509" w14:textId="5D2EFEB6" w:rsidR="00046A14" w:rsidRPr="00A034CD" w:rsidRDefault="00046A14" w:rsidP="00046A14">
      <w:pPr>
        <w:pStyle w:val="Default"/>
        <w:rPr>
          <w:i/>
          <w:iCs/>
          <w:color w:val="002060"/>
          <w:sz w:val="23"/>
          <w:szCs w:val="23"/>
        </w:rPr>
      </w:pPr>
      <w:r w:rsidRPr="00A034CD">
        <w:rPr>
          <w:i/>
          <w:iCs/>
          <w:color w:val="002060"/>
          <w:sz w:val="23"/>
          <w:szCs w:val="23"/>
        </w:rPr>
        <w:t xml:space="preserve">4. Which areas lag behind in the infrastructure facilities? </w:t>
      </w:r>
    </w:p>
    <w:p w14:paraId="74AE3643" w14:textId="250256AF" w:rsidR="00802BB2" w:rsidRDefault="00046A14" w:rsidP="00046A14">
      <w:pPr>
        <w:pStyle w:val="Default"/>
        <w:rPr>
          <w:i/>
          <w:iCs/>
          <w:color w:val="002060"/>
          <w:sz w:val="23"/>
          <w:szCs w:val="23"/>
        </w:rPr>
      </w:pPr>
      <w:r w:rsidRPr="00A034CD">
        <w:rPr>
          <w:i/>
          <w:iCs/>
          <w:color w:val="002060"/>
          <w:sz w:val="23"/>
          <w:szCs w:val="23"/>
        </w:rPr>
        <w:t>5. Which is the Perfect place to stay in the city?</w:t>
      </w:r>
    </w:p>
    <w:p w14:paraId="65C43F0E" w14:textId="77777777" w:rsidR="00802BB2" w:rsidRDefault="00802BB2">
      <w:pPr>
        <w:rPr>
          <w:rFonts w:ascii="Calibri" w:hAnsi="Calibri" w:cs="Calibri"/>
          <w:i/>
          <w:iCs/>
          <w:color w:val="002060"/>
          <w:kern w:val="0"/>
          <w:lang w:val="en-IN"/>
        </w:rPr>
      </w:pPr>
      <w:r>
        <w:rPr>
          <w:i/>
          <w:iCs/>
          <w:color w:val="002060"/>
        </w:rPr>
        <w:br w:type="page"/>
      </w:r>
    </w:p>
    <w:p w14:paraId="0846F3C4" w14:textId="7FDCFE20" w:rsidR="00046A14" w:rsidRDefault="00046A14" w:rsidP="00046A14">
      <w:pPr>
        <w:pStyle w:val="Default"/>
        <w:rPr>
          <w:rFonts w:eastAsia="Times New Roman"/>
          <w:color w:val="002060"/>
        </w:rPr>
      </w:pPr>
    </w:p>
    <w:p w14:paraId="5C0E1C51" w14:textId="1AE6B611" w:rsidR="00802BB2" w:rsidRPr="00802BB2" w:rsidRDefault="00802BB2" w:rsidP="00802BB2">
      <w:pPr>
        <w:pStyle w:val="Title"/>
        <w:rPr>
          <w:color w:val="0070C0"/>
        </w:rPr>
      </w:pPr>
      <w:r w:rsidRPr="00802BB2">
        <w:rPr>
          <w:color w:val="0070C0"/>
        </w:rPr>
        <w:t>Data Description</w:t>
      </w:r>
    </w:p>
    <w:p w14:paraId="5FC976E1" w14:textId="77777777" w:rsidR="00802BB2" w:rsidRDefault="00802BB2" w:rsidP="00802BB2">
      <w:pPr>
        <w:pStyle w:val="Default"/>
      </w:pPr>
    </w:p>
    <w:p w14:paraId="4EE26CE1" w14:textId="2B641F68" w:rsidR="00802BB2" w:rsidRPr="00D27DBE" w:rsidRDefault="00802BB2" w:rsidP="00802BB2">
      <w:pPr>
        <w:pStyle w:val="Default"/>
        <w:numPr>
          <w:ilvl w:val="0"/>
          <w:numId w:val="29"/>
        </w:numPr>
        <w:rPr>
          <w:b/>
          <w:bCs/>
          <w:sz w:val="23"/>
          <w:szCs w:val="23"/>
        </w:rPr>
      </w:pPr>
      <w:r w:rsidRPr="00D27DBE">
        <w:rPr>
          <w:b/>
          <w:bCs/>
          <w:sz w:val="23"/>
          <w:szCs w:val="23"/>
        </w:rPr>
        <w:t xml:space="preserve">Mumbai </w:t>
      </w:r>
      <w:r w:rsidR="00D27DBE" w:rsidRPr="00D27DBE">
        <w:rPr>
          <w:b/>
          <w:bCs/>
          <w:sz w:val="23"/>
          <w:szCs w:val="23"/>
        </w:rPr>
        <w:t>Pin code</w:t>
      </w:r>
      <w:r w:rsidRPr="00D27DBE">
        <w:rPr>
          <w:b/>
          <w:bCs/>
          <w:sz w:val="23"/>
          <w:szCs w:val="23"/>
        </w:rPr>
        <w:t xml:space="preserve"> </w:t>
      </w:r>
      <w:r w:rsidR="009C63FF" w:rsidRPr="00D27DBE">
        <w:rPr>
          <w:b/>
          <w:bCs/>
          <w:sz w:val="23"/>
          <w:szCs w:val="23"/>
        </w:rPr>
        <w:t>(Which</w:t>
      </w:r>
      <w:r w:rsidR="00D27DBE">
        <w:rPr>
          <w:b/>
          <w:bCs/>
          <w:sz w:val="23"/>
          <w:szCs w:val="23"/>
        </w:rPr>
        <w:t xml:space="preserve"> is </w:t>
      </w:r>
      <w:r w:rsidRPr="00D27DBE">
        <w:rPr>
          <w:b/>
          <w:bCs/>
          <w:sz w:val="23"/>
          <w:szCs w:val="23"/>
        </w:rPr>
        <w:t xml:space="preserve">Scraped from </w:t>
      </w:r>
      <w:r w:rsidR="00D27DBE">
        <w:rPr>
          <w:b/>
          <w:bCs/>
          <w:sz w:val="23"/>
          <w:szCs w:val="23"/>
        </w:rPr>
        <w:t xml:space="preserve">a </w:t>
      </w:r>
      <w:r w:rsidRPr="00D27DBE">
        <w:rPr>
          <w:b/>
          <w:bCs/>
          <w:sz w:val="23"/>
          <w:szCs w:val="23"/>
        </w:rPr>
        <w:t xml:space="preserve">web source) </w:t>
      </w:r>
    </w:p>
    <w:p w14:paraId="5F77D717" w14:textId="022BF8CA" w:rsidR="00802BB2" w:rsidRDefault="00802BB2" w:rsidP="00D27DBE">
      <w:pPr>
        <w:pStyle w:val="Default"/>
        <w:spacing w:after="66"/>
        <w:ind w:left="360" w:firstLine="360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source: https://mumbai7.com/postal-codes-in-mumbai/ </w:t>
      </w:r>
    </w:p>
    <w:p w14:paraId="13838804" w14:textId="49BDC20A" w:rsidR="00802BB2" w:rsidRDefault="00802BB2" w:rsidP="00D27DBE">
      <w:pPr>
        <w:pStyle w:val="Default"/>
        <w:ind w:left="720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>Description: Contain</w:t>
      </w:r>
      <w:r w:rsidR="00D27DBE">
        <w:rPr>
          <w:sz w:val="23"/>
          <w:szCs w:val="23"/>
        </w:rPr>
        <w:t xml:space="preserve">s </w:t>
      </w:r>
      <w:r>
        <w:rPr>
          <w:sz w:val="23"/>
          <w:szCs w:val="23"/>
        </w:rPr>
        <w:t>a list</w:t>
      </w:r>
      <w:r w:rsidR="00D27DBE">
        <w:rPr>
          <w:sz w:val="23"/>
          <w:szCs w:val="23"/>
        </w:rPr>
        <w:t>s</w:t>
      </w:r>
      <w:r>
        <w:rPr>
          <w:sz w:val="23"/>
          <w:szCs w:val="23"/>
        </w:rPr>
        <w:t xml:space="preserve"> of pin codes, postal office names, city which </w:t>
      </w:r>
      <w:r w:rsidR="00D27DBE">
        <w:rPr>
          <w:sz w:val="23"/>
          <w:szCs w:val="23"/>
        </w:rPr>
        <w:t>will</w:t>
      </w:r>
      <w:r>
        <w:rPr>
          <w:sz w:val="23"/>
          <w:szCs w:val="23"/>
        </w:rPr>
        <w:t xml:space="preserve"> be used to discover all postal office of Mumbai. </w:t>
      </w:r>
    </w:p>
    <w:p w14:paraId="2E2F04CF" w14:textId="77777777" w:rsidR="00D27DBE" w:rsidRDefault="00D27DBE" w:rsidP="00D27DBE">
      <w:pPr>
        <w:pStyle w:val="Default"/>
        <w:ind w:left="720"/>
        <w:rPr>
          <w:sz w:val="23"/>
          <w:szCs w:val="23"/>
        </w:rPr>
      </w:pPr>
    </w:p>
    <w:p w14:paraId="11A87818" w14:textId="77777777" w:rsidR="00D27DBE" w:rsidRDefault="00D27DBE" w:rsidP="00D27DBE">
      <w:pPr>
        <w:pStyle w:val="Default"/>
        <w:ind w:left="720"/>
        <w:rPr>
          <w:sz w:val="23"/>
          <w:szCs w:val="23"/>
        </w:rPr>
      </w:pPr>
    </w:p>
    <w:p w14:paraId="73912823" w14:textId="609921BD" w:rsidR="00802BB2" w:rsidRPr="00D27DBE" w:rsidRDefault="00802BB2" w:rsidP="00D27DBE">
      <w:pPr>
        <w:pStyle w:val="Default"/>
        <w:numPr>
          <w:ilvl w:val="0"/>
          <w:numId w:val="29"/>
        </w:numPr>
        <w:rPr>
          <w:b/>
          <w:bCs/>
          <w:sz w:val="23"/>
          <w:szCs w:val="23"/>
        </w:rPr>
      </w:pPr>
      <w:r w:rsidRPr="00D27DBE">
        <w:rPr>
          <w:b/>
          <w:bCs/>
          <w:sz w:val="23"/>
          <w:szCs w:val="23"/>
        </w:rPr>
        <w:t xml:space="preserve"> Different kinds of infrastructures in each </w:t>
      </w:r>
      <w:r w:rsidR="00D27DBE" w:rsidRPr="00D27DBE">
        <w:rPr>
          <w:b/>
          <w:bCs/>
          <w:sz w:val="23"/>
          <w:szCs w:val="23"/>
        </w:rPr>
        <w:t>neighbourhood</w:t>
      </w:r>
      <w:r w:rsidRPr="00D27DBE">
        <w:rPr>
          <w:b/>
          <w:bCs/>
          <w:sz w:val="23"/>
          <w:szCs w:val="23"/>
        </w:rPr>
        <w:t xml:space="preserve"> of Mumbai City. </w:t>
      </w:r>
    </w:p>
    <w:p w14:paraId="22BDAF64" w14:textId="77777777" w:rsidR="00802BB2" w:rsidRDefault="00802BB2" w:rsidP="00D27DBE">
      <w:pPr>
        <w:pStyle w:val="Default"/>
        <w:spacing w:after="66"/>
        <w:ind w:firstLine="720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Data source: Foursquare API </w:t>
      </w:r>
    </w:p>
    <w:p w14:paraId="61FE5FB9" w14:textId="076C60D8" w:rsidR="00802BB2" w:rsidRDefault="00802BB2" w:rsidP="00D27DBE">
      <w:pPr>
        <w:pStyle w:val="Default"/>
        <w:ind w:left="720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Description: By using this </w:t>
      </w:r>
      <w:r w:rsidR="009C63FF">
        <w:rPr>
          <w:sz w:val="23"/>
          <w:szCs w:val="23"/>
        </w:rPr>
        <w:t>Foursquare API</w:t>
      </w:r>
      <w:r>
        <w:rPr>
          <w:sz w:val="23"/>
          <w:szCs w:val="23"/>
        </w:rPr>
        <w:t xml:space="preserve"> we will get all the venues </w:t>
      </w:r>
      <w:r w:rsidR="00D27DBE">
        <w:rPr>
          <w:sz w:val="23"/>
          <w:szCs w:val="23"/>
        </w:rPr>
        <w:t>of</w:t>
      </w:r>
      <w:r>
        <w:rPr>
          <w:sz w:val="23"/>
          <w:szCs w:val="23"/>
        </w:rPr>
        <w:t xml:space="preserve"> postal office. We </w:t>
      </w:r>
      <w:r w:rsidR="00D27DBE">
        <w:rPr>
          <w:sz w:val="23"/>
          <w:szCs w:val="23"/>
        </w:rPr>
        <w:t>will</w:t>
      </w:r>
      <w:r>
        <w:rPr>
          <w:sz w:val="23"/>
          <w:szCs w:val="23"/>
        </w:rPr>
        <w:t xml:space="preserve"> filter these venues to get different infrastructures and venues. </w:t>
      </w:r>
    </w:p>
    <w:p w14:paraId="251A0D51" w14:textId="77777777" w:rsidR="00D27DBE" w:rsidRDefault="00D27DBE" w:rsidP="00D27DBE">
      <w:pPr>
        <w:pStyle w:val="Default"/>
        <w:ind w:left="720"/>
        <w:rPr>
          <w:sz w:val="23"/>
          <w:szCs w:val="23"/>
        </w:rPr>
      </w:pPr>
    </w:p>
    <w:p w14:paraId="76AB3896" w14:textId="7C172B89" w:rsidR="00802BB2" w:rsidRPr="00D27DBE" w:rsidRDefault="00802BB2" w:rsidP="00D27DBE">
      <w:pPr>
        <w:pStyle w:val="Default"/>
        <w:numPr>
          <w:ilvl w:val="0"/>
          <w:numId w:val="29"/>
        </w:numPr>
        <w:rPr>
          <w:b/>
          <w:bCs/>
          <w:sz w:val="23"/>
          <w:szCs w:val="23"/>
        </w:rPr>
      </w:pPr>
      <w:r w:rsidRPr="00D27DBE">
        <w:rPr>
          <w:b/>
          <w:bCs/>
          <w:sz w:val="23"/>
          <w:szCs w:val="23"/>
        </w:rPr>
        <w:t xml:space="preserve"> </w:t>
      </w:r>
      <w:r w:rsidR="009C63FF" w:rsidRPr="00D27DBE">
        <w:rPr>
          <w:b/>
          <w:bCs/>
          <w:sz w:val="23"/>
          <w:szCs w:val="23"/>
        </w:rPr>
        <w:t>Geospacer</w:t>
      </w:r>
      <w:r w:rsidRPr="00D27DBE">
        <w:rPr>
          <w:b/>
          <w:bCs/>
          <w:sz w:val="23"/>
          <w:szCs w:val="23"/>
        </w:rPr>
        <w:t xml:space="preserve"> data </w:t>
      </w:r>
    </w:p>
    <w:p w14:paraId="21A6C06A" w14:textId="0FDDFED3" w:rsidR="00802BB2" w:rsidRDefault="00802BB2" w:rsidP="00D27DBE">
      <w:pPr>
        <w:pStyle w:val="Default"/>
        <w:spacing w:after="66"/>
        <w:ind w:firstLine="720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Data </w:t>
      </w:r>
      <w:r w:rsidR="009C63FF">
        <w:rPr>
          <w:sz w:val="23"/>
          <w:szCs w:val="23"/>
        </w:rPr>
        <w:t>source:</w:t>
      </w:r>
      <w:r>
        <w:rPr>
          <w:sz w:val="23"/>
          <w:szCs w:val="23"/>
        </w:rPr>
        <w:t xml:space="preserve"> https://github.com/geospace-code/pymap3d </w:t>
      </w:r>
    </w:p>
    <w:p w14:paraId="153067F8" w14:textId="3C7A8234" w:rsidR="00802BB2" w:rsidRDefault="00802BB2" w:rsidP="00D27DBE">
      <w:pPr>
        <w:pStyle w:val="Default"/>
        <w:ind w:left="720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Description: By using this </w:t>
      </w:r>
      <w:r w:rsidR="009C63FF">
        <w:rPr>
          <w:sz w:val="23"/>
          <w:szCs w:val="23"/>
        </w:rPr>
        <w:t>geospacer</w:t>
      </w:r>
      <w:r>
        <w:rPr>
          <w:sz w:val="23"/>
          <w:szCs w:val="23"/>
        </w:rPr>
        <w:t xml:space="preserve"> data, we will get the latitude and longitude coordinates of the postal office of Mumbai. </w:t>
      </w:r>
    </w:p>
    <w:p w14:paraId="7D11572D" w14:textId="77777777" w:rsidR="00802BB2" w:rsidRDefault="00802BB2" w:rsidP="00802BB2">
      <w:pPr>
        <w:pStyle w:val="Default"/>
        <w:rPr>
          <w:sz w:val="23"/>
          <w:szCs w:val="23"/>
        </w:rPr>
      </w:pPr>
    </w:p>
    <w:p w14:paraId="3FBAD8E4" w14:textId="77777777" w:rsidR="00802BB2" w:rsidRPr="00A034CD" w:rsidRDefault="00802BB2" w:rsidP="00046A14">
      <w:pPr>
        <w:pStyle w:val="Default"/>
        <w:rPr>
          <w:rFonts w:eastAsia="Times New Roman"/>
          <w:color w:val="002060"/>
        </w:rPr>
      </w:pPr>
    </w:p>
    <w:sectPr w:rsidR="00802BB2" w:rsidRPr="00A034CD" w:rsidSect="00052A4A">
      <w:headerReference w:type="even" r:id="rId12"/>
      <w:footerReference w:type="even" r:id="rId13"/>
      <w:footerReference w:type="default" r:id="rId14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22E9A" w14:textId="77777777" w:rsidR="00FC37A9" w:rsidRDefault="00FC37A9">
      <w:pPr>
        <w:spacing w:after="0" w:line="240" w:lineRule="auto"/>
      </w:pPr>
      <w:r>
        <w:separator/>
      </w:r>
    </w:p>
  </w:endnote>
  <w:endnote w:type="continuationSeparator" w:id="0">
    <w:p w14:paraId="383DCC89" w14:textId="77777777" w:rsidR="00FC37A9" w:rsidRDefault="00FC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2AF" w:usb1="50006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DF127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F8A31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D015B" w14:textId="77777777" w:rsidR="00FC37A9" w:rsidRDefault="00FC37A9">
      <w:pPr>
        <w:spacing w:after="0" w:line="240" w:lineRule="auto"/>
      </w:pPr>
      <w:r>
        <w:separator/>
      </w:r>
    </w:p>
  </w:footnote>
  <w:footnote w:type="continuationSeparator" w:id="0">
    <w:p w14:paraId="6A4D9A7D" w14:textId="77777777" w:rsidR="00FC37A9" w:rsidRDefault="00FC3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CECBD" w14:textId="2EFF16AA" w:rsidR="005225B2" w:rsidRPr="00802BB2" w:rsidRDefault="00FC37A9" w:rsidP="005225B2">
    <w:pPr>
      <w:pStyle w:val="HeaderEven"/>
      <w:rPr>
        <w:color w:val="0070C0"/>
      </w:rPr>
    </w:pPr>
    <w:sdt>
      <w:sdtPr>
        <w:rPr>
          <w:rFonts w:eastAsiaTheme="majorEastAsia"/>
          <w:color w:val="0070C0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13173F" w:rsidRPr="00802BB2">
          <w:rPr>
            <w:rFonts w:eastAsiaTheme="majorEastAsia"/>
            <w:color w:val="0070C0"/>
          </w:rPr>
          <w:t>Applied Data Science Capstone</w:t>
        </w:r>
        <w:r w:rsidR="0013173F" w:rsidRPr="00802BB2">
          <w:rPr>
            <w:rFonts w:eastAsiaTheme="majorEastAsia"/>
            <w:color w:val="0070C0"/>
          </w:rPr>
          <w:br/>
          <w:t xml:space="preserve">Coursera </w:t>
        </w:r>
        <w:r w:rsidR="0013173F" w:rsidRPr="00802BB2">
          <w:rPr>
            <w:rFonts w:eastAsiaTheme="majorEastAsia"/>
            <w:color w:val="0070C0"/>
          </w:rPr>
          <w:br/>
          <w:t>Project Report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FF200B"/>
    <w:multiLevelType w:val="hybridMultilevel"/>
    <w:tmpl w:val="222C49F0"/>
    <w:lvl w:ilvl="0" w:tplc="CFCC4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E37531"/>
    <w:multiLevelType w:val="hybridMultilevel"/>
    <w:tmpl w:val="67EAE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2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3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2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E9"/>
    <w:rsid w:val="00043404"/>
    <w:rsid w:val="00046A14"/>
    <w:rsid w:val="00052A4A"/>
    <w:rsid w:val="00067337"/>
    <w:rsid w:val="00106B79"/>
    <w:rsid w:val="0013173F"/>
    <w:rsid w:val="00132205"/>
    <w:rsid w:val="00177883"/>
    <w:rsid w:val="0019783B"/>
    <w:rsid w:val="001D4AE0"/>
    <w:rsid w:val="001E51BD"/>
    <w:rsid w:val="002B2685"/>
    <w:rsid w:val="002D3102"/>
    <w:rsid w:val="00356B91"/>
    <w:rsid w:val="00356FE5"/>
    <w:rsid w:val="003A2F68"/>
    <w:rsid w:val="003E38BF"/>
    <w:rsid w:val="00402606"/>
    <w:rsid w:val="00412337"/>
    <w:rsid w:val="00431B47"/>
    <w:rsid w:val="00431C36"/>
    <w:rsid w:val="0049775F"/>
    <w:rsid w:val="005225B2"/>
    <w:rsid w:val="005473E9"/>
    <w:rsid w:val="005B18C0"/>
    <w:rsid w:val="006114B5"/>
    <w:rsid w:val="0064466C"/>
    <w:rsid w:val="00653C00"/>
    <w:rsid w:val="006D4291"/>
    <w:rsid w:val="006E212B"/>
    <w:rsid w:val="006E5894"/>
    <w:rsid w:val="00716FDD"/>
    <w:rsid w:val="007212B2"/>
    <w:rsid w:val="00730696"/>
    <w:rsid w:val="00736763"/>
    <w:rsid w:val="00783448"/>
    <w:rsid w:val="007B0A29"/>
    <w:rsid w:val="007C770C"/>
    <w:rsid w:val="007D052D"/>
    <w:rsid w:val="007D5DA8"/>
    <w:rsid w:val="00802BB2"/>
    <w:rsid w:val="00803A31"/>
    <w:rsid w:val="00850E5E"/>
    <w:rsid w:val="008662AD"/>
    <w:rsid w:val="008F56CC"/>
    <w:rsid w:val="009213CD"/>
    <w:rsid w:val="00954612"/>
    <w:rsid w:val="009856E9"/>
    <w:rsid w:val="00997ACB"/>
    <w:rsid w:val="009C63FF"/>
    <w:rsid w:val="009D314A"/>
    <w:rsid w:val="00A034CD"/>
    <w:rsid w:val="00A329B9"/>
    <w:rsid w:val="00A5429D"/>
    <w:rsid w:val="00B426FC"/>
    <w:rsid w:val="00BC0A22"/>
    <w:rsid w:val="00C85AA2"/>
    <w:rsid w:val="00CD12DE"/>
    <w:rsid w:val="00D07941"/>
    <w:rsid w:val="00D27DBE"/>
    <w:rsid w:val="00D4032E"/>
    <w:rsid w:val="00D4773D"/>
    <w:rsid w:val="00D62024"/>
    <w:rsid w:val="00DC305C"/>
    <w:rsid w:val="00E04568"/>
    <w:rsid w:val="00E44E60"/>
    <w:rsid w:val="00E90D9F"/>
    <w:rsid w:val="00E959BE"/>
    <w:rsid w:val="00ED1452"/>
    <w:rsid w:val="00EF4DCC"/>
    <w:rsid w:val="00F56675"/>
    <w:rsid w:val="00FC37A9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9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  <w:style w:type="paragraph" w:customStyle="1" w:styleId="Default">
    <w:name w:val="Default"/>
    <w:rsid w:val="00046A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rth\AppData\Local\Packages\Microsoft.Office.Desktop_8wekyb3d8bbwe\LocalCache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31620A6B7B47FB88A57A2886A0C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4DF3B-242E-4D25-9D4C-1871D9A98146}"/>
      </w:docPartPr>
      <w:docPartBody>
        <w:p w:rsidR="004D31EE" w:rsidRDefault="008C2CCE">
          <w:pPr>
            <w:pStyle w:val="2C31620A6B7B47FB88A57A2886A0C1B3"/>
          </w:pPr>
          <w:r w:rsidRPr="009213CD">
            <w:t>title</w:t>
          </w:r>
        </w:p>
      </w:docPartBody>
    </w:docPart>
    <w:docPart>
      <w:docPartPr>
        <w:name w:val="736DCCA3D30E4C01A6EF316E6ABC0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01B4D-AE55-4946-AE6F-CF1A304E8CA4}"/>
      </w:docPartPr>
      <w:docPartBody>
        <w:p w:rsidR="004D31EE" w:rsidRDefault="008C2CCE">
          <w:pPr>
            <w:pStyle w:val="736DCCA3D30E4C01A6EF316E6ABC0983"/>
          </w:pPr>
          <w:r w:rsidRPr="00A5429D">
            <w:t>Subtitle</w:t>
          </w:r>
        </w:p>
      </w:docPartBody>
    </w:docPart>
    <w:docPart>
      <w:docPartPr>
        <w:name w:val="BEF58547D7304844B9E09C094DB57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27690-41D6-4EED-91DC-1A34A1AE088A}"/>
      </w:docPartPr>
      <w:docPartBody>
        <w:p w:rsidR="004D31EE" w:rsidRDefault="008C2CCE">
          <w:pPr>
            <w:pStyle w:val="BEF58547D7304844B9E09C094DB5789D"/>
          </w:pPr>
          <w:r>
            <w:t>Title</w:t>
          </w:r>
        </w:p>
      </w:docPartBody>
    </w:docPart>
    <w:docPart>
      <w:docPartPr>
        <w:name w:val="3491D186391044E4AB4F94F53E254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EC21C-6F40-43EC-BA4C-FBF2B7794FCA}"/>
      </w:docPartPr>
      <w:docPartBody>
        <w:p w:rsidR="004D31EE" w:rsidRDefault="008C2CCE">
          <w:pPr>
            <w:pStyle w:val="3491D186391044E4AB4F94F53E2545C1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CE"/>
    <w:rsid w:val="004D31EE"/>
    <w:rsid w:val="008C2CCE"/>
    <w:rsid w:val="00DB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31620A6B7B47FB88A57A2886A0C1B3">
    <w:name w:val="2C31620A6B7B47FB88A57A2886A0C1B3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:lang w:val="en-US" w:eastAsia="en-US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:lang w:val="en-US" w:eastAsia="en-US"/>
      <w14:ligatures w14:val="standardContextual"/>
    </w:rPr>
  </w:style>
  <w:style w:type="paragraph" w:customStyle="1" w:styleId="736DCCA3D30E4C01A6EF316E6ABC0983">
    <w:name w:val="736DCCA3D30E4C01A6EF316E6ABC0983"/>
  </w:style>
  <w:style w:type="paragraph" w:customStyle="1" w:styleId="BEF58547D7304844B9E09C094DB5789D">
    <w:name w:val="BEF58547D7304844B9E09C094DB5789D"/>
  </w:style>
  <w:style w:type="paragraph" w:customStyle="1" w:styleId="3491D186391044E4AB4F94F53E2545C1">
    <w:name w:val="3491D186391044E4AB4F94F53E2545C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3A0072-D953-4025-BFBD-EAECFA291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0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Data Science Capstone
Coursera 
Project Report</vt:lpstr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Data Science Capstone
Coursera 
Project Report</dc:title>
  <dc:subject>Business Problem</dc:subject>
  <dc:creator/>
  <cp:lastModifiedBy/>
  <cp:revision>1</cp:revision>
  <dcterms:created xsi:type="dcterms:W3CDTF">2021-03-14T13:47:00Z</dcterms:created>
  <dcterms:modified xsi:type="dcterms:W3CDTF">2021-03-14T16:30:00Z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